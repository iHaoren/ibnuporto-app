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2EB1" w14:textId="71CB4F5F" w:rsidR="00F41BEE" w:rsidRPr="00425B4D" w:rsidRDefault="00425B4D" w:rsidP="001A66C6">
      <w:pPr>
        <w:pStyle w:val="Title"/>
        <w:rPr>
          <w:sz w:val="56"/>
          <w:szCs w:val="56"/>
        </w:rPr>
      </w:pPr>
      <w:r>
        <w:rPr>
          <w:sz w:val="56"/>
          <w:szCs w:val="56"/>
        </w:rPr>
        <w:t>IBNU HARUN ALMUDZAKIR</w:t>
      </w:r>
    </w:p>
    <w:p w14:paraId="32C1F6F9" w14:textId="753EBA59" w:rsidR="00F41BEE" w:rsidRDefault="00425B4D" w:rsidP="001A66C6">
      <w:pPr>
        <w:pStyle w:val="Heading1"/>
      </w:pPr>
      <w:proofErr w:type="spellStart"/>
      <w:r>
        <w:t>Sidoarjo</w:t>
      </w:r>
      <w:proofErr w:type="spellEnd"/>
      <w:r>
        <w:t xml:space="preserve">, East </w:t>
      </w:r>
      <w:proofErr w:type="gramStart"/>
      <w:r>
        <w:t>Java ,</w:t>
      </w:r>
      <w:proofErr w:type="gramEnd"/>
      <w:r>
        <w:t xml:space="preserve"> Indonesia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+62 859-1806-95624</w:t>
      </w:r>
      <w:r w:rsidR="00F41BEE" w:rsidRPr="00B5257D">
        <w:t xml:space="preserve"> |</w:t>
      </w:r>
      <w:r w:rsidR="00F41BEE">
        <w:t xml:space="preserve"> </w:t>
      </w:r>
      <w:r>
        <w:t>ibnuharunalmudzakir@gmail.com</w:t>
      </w:r>
    </w:p>
    <w:p w14:paraId="562C6A8C" w14:textId="77777777" w:rsidR="00003455" w:rsidRPr="00003455" w:rsidRDefault="00003455" w:rsidP="001A66C6"/>
    <w:p w14:paraId="010070A1" w14:textId="059F812F" w:rsidR="00F41BEE" w:rsidRDefault="003F1441" w:rsidP="001A66C6">
      <w:pPr>
        <w:pStyle w:val="Heading1"/>
      </w:pPr>
      <w:r>
        <w:t>About Me</w:t>
      </w:r>
    </w:p>
    <w:p w14:paraId="08ED75F5" w14:textId="77777777" w:rsidR="00003455" w:rsidRPr="00003455" w:rsidRDefault="00003455" w:rsidP="001A66C6">
      <w:pPr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96FD97" wp14:editId="778B71C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9660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D9836C1" w14:textId="1EDF23EA" w:rsidR="00003455" w:rsidRDefault="003F1441" w:rsidP="001A66C6">
      <w:r w:rsidRPr="003F1441">
        <w:t xml:space="preserve">Vocational High School student majoring in Industrial Electronics with internship experience at PT. </w:t>
      </w:r>
      <w:proofErr w:type="spellStart"/>
      <w:r w:rsidRPr="003F1441">
        <w:t>Adiprima</w:t>
      </w:r>
      <w:proofErr w:type="spellEnd"/>
      <w:r w:rsidRPr="003F1441">
        <w:t xml:space="preserve"> </w:t>
      </w:r>
      <w:proofErr w:type="spellStart"/>
      <w:r w:rsidRPr="003F1441">
        <w:t>Suraprinta</w:t>
      </w:r>
      <w:proofErr w:type="spellEnd"/>
      <w:r w:rsidRPr="003F1441">
        <w:t xml:space="preserve"> focusing on motor maintenance, Motor </w:t>
      </w:r>
      <w:r>
        <w:t>C</w:t>
      </w:r>
      <w:r w:rsidRPr="003F1441">
        <w:t xml:space="preserve">ontrol </w:t>
      </w:r>
      <w:r>
        <w:t>C</w:t>
      </w:r>
      <w:r w:rsidRPr="003F1441">
        <w:t>enter panels, and general electrical systems. Enthusiastic about building a career in Industrial Electronics while also developing skills in IT and programming</w:t>
      </w:r>
    </w:p>
    <w:p w14:paraId="03796DA9" w14:textId="77777777" w:rsidR="00F41BEE" w:rsidRDefault="00000000" w:rsidP="001A66C6">
      <w:pPr>
        <w:pStyle w:val="Heading1"/>
      </w:pPr>
      <w:sdt>
        <w:sdtPr>
          <w:id w:val="1494989950"/>
          <w:placeholder>
            <w:docPart w:val="A3939BFE093D4A928CB35D639DBBD040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647098AD" w14:textId="77777777" w:rsidR="00003455" w:rsidRPr="00003455" w:rsidRDefault="00003455" w:rsidP="001A66C6">
      <w:pPr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B98DD19" wp14:editId="7266E1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70251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194600" w14:textId="7B9F1B2E" w:rsidR="007D6340" w:rsidRDefault="00425B4D" w:rsidP="001A66C6">
      <w:pPr>
        <w:pStyle w:val="Heading2"/>
      </w:pPr>
      <w:r>
        <w:t xml:space="preserve">PT. </w:t>
      </w:r>
      <w:proofErr w:type="spellStart"/>
      <w:r>
        <w:t>Adiprima</w:t>
      </w:r>
      <w:proofErr w:type="spellEnd"/>
      <w:r>
        <w:t xml:space="preserve"> </w:t>
      </w:r>
      <w:proofErr w:type="spellStart"/>
      <w:r>
        <w:t>Suraprinta</w:t>
      </w:r>
      <w:proofErr w:type="spellEnd"/>
      <w:r>
        <w:t xml:space="preserve"> | Intern - Electrical Technician</w:t>
      </w:r>
      <w:r w:rsidR="00003455">
        <w:tab/>
      </w:r>
      <w:r>
        <w:t>Jul 2023 – Dec 2023</w:t>
      </w:r>
    </w:p>
    <w:p w14:paraId="5B994E94" w14:textId="3A898910" w:rsidR="00003455" w:rsidRDefault="007D6340" w:rsidP="001A66C6">
      <w:pPr>
        <w:pStyle w:val="ListParagraph"/>
        <w:numPr>
          <w:ilvl w:val="0"/>
          <w:numId w:val="26"/>
        </w:numPr>
      </w:pPr>
      <w:r w:rsidRPr="007D6340">
        <w:t xml:space="preserve">Rotated across </w:t>
      </w:r>
      <w:r w:rsidRPr="007D6340">
        <w:rPr>
          <w:b/>
          <w:bCs/>
        </w:rPr>
        <w:t>three divisions</w:t>
      </w:r>
      <w:r w:rsidRPr="007D6340">
        <w:t>: Workshop (Electrical), MCC (Motor Control Center), and General Electric (GE)</w:t>
      </w:r>
    </w:p>
    <w:p w14:paraId="69E64F71" w14:textId="08B00120" w:rsidR="007D6340" w:rsidRDefault="007D6340" w:rsidP="001A66C6">
      <w:pPr>
        <w:pStyle w:val="ListParagraph"/>
        <w:numPr>
          <w:ilvl w:val="0"/>
          <w:numId w:val="26"/>
        </w:numPr>
      </w:pPr>
      <w:r w:rsidRPr="007D6340">
        <w:t>Workshop (Electrical Division):</w:t>
      </w:r>
    </w:p>
    <w:p w14:paraId="401A4139" w14:textId="146B7494" w:rsidR="004923AF" w:rsidRDefault="004923AF" w:rsidP="001A66C6">
      <w:pPr>
        <w:pStyle w:val="ListParagraph"/>
        <w:numPr>
          <w:ilvl w:val="0"/>
          <w:numId w:val="27"/>
        </w:numPr>
      </w:pPr>
      <w:r w:rsidRPr="004923AF">
        <w:t>Disassembled, cleaned, and repaired electric motors of various sizes</w:t>
      </w:r>
    </w:p>
    <w:p w14:paraId="7C49692D" w14:textId="7FEF2500" w:rsidR="004923AF" w:rsidRDefault="004923AF" w:rsidP="001A66C6">
      <w:pPr>
        <w:pStyle w:val="ListParagraph"/>
        <w:numPr>
          <w:ilvl w:val="0"/>
          <w:numId w:val="27"/>
        </w:numPr>
      </w:pPr>
      <w:r w:rsidRPr="004923AF">
        <w:t>Replaced grease and bearings, and reassembled motors after maintenance</w:t>
      </w:r>
    </w:p>
    <w:p w14:paraId="30862550" w14:textId="08C5C945" w:rsidR="004923AF" w:rsidRDefault="004923AF" w:rsidP="001A66C6">
      <w:pPr>
        <w:pStyle w:val="ListParagraph"/>
        <w:numPr>
          <w:ilvl w:val="0"/>
          <w:numId w:val="28"/>
        </w:numPr>
      </w:pPr>
      <w:r w:rsidRPr="004923AF">
        <w:t>MCC (Motor Control Center):</w:t>
      </w:r>
    </w:p>
    <w:p w14:paraId="41C4217B" w14:textId="3C9A20F5" w:rsidR="004923AF" w:rsidRDefault="004923AF" w:rsidP="001A66C6">
      <w:pPr>
        <w:pStyle w:val="ListParagraph"/>
        <w:numPr>
          <w:ilvl w:val="0"/>
          <w:numId w:val="29"/>
        </w:numPr>
      </w:pPr>
      <w:r w:rsidRPr="004923AF">
        <w:t>Troubleshot motor control panels by checking voltage, current, contactors, and electrical components</w:t>
      </w:r>
    </w:p>
    <w:p w14:paraId="679D870A" w14:textId="032C3449" w:rsidR="004923AF" w:rsidRDefault="00984934" w:rsidP="001A66C6">
      <w:pPr>
        <w:pStyle w:val="ListParagraph"/>
        <w:numPr>
          <w:ilvl w:val="0"/>
          <w:numId w:val="28"/>
        </w:numPr>
      </w:pPr>
      <w:r w:rsidRPr="00984934">
        <w:t>General Electric (GE):</w:t>
      </w:r>
    </w:p>
    <w:p w14:paraId="6147D0FB" w14:textId="6FC6E708" w:rsidR="00984934" w:rsidRDefault="00984934" w:rsidP="001A66C6">
      <w:pPr>
        <w:pStyle w:val="ListParagraph"/>
        <w:numPr>
          <w:ilvl w:val="0"/>
          <w:numId w:val="30"/>
        </w:numPr>
      </w:pPr>
      <w:r w:rsidRPr="00984934">
        <w:t>Maintained factory lighting and performed troubleshooting on air conditioning systems</w:t>
      </w:r>
    </w:p>
    <w:p w14:paraId="0CF06FC9" w14:textId="67D488DD" w:rsidR="00984934" w:rsidRDefault="00984934" w:rsidP="001A66C6">
      <w:pPr>
        <w:pStyle w:val="ListParagraph"/>
        <w:numPr>
          <w:ilvl w:val="0"/>
          <w:numId w:val="30"/>
        </w:numPr>
      </w:pPr>
      <w:r w:rsidRPr="00984934">
        <w:t>Operated backup generators (genset) during power outages to ensure continuous plant operation</w:t>
      </w:r>
    </w:p>
    <w:p w14:paraId="23686852" w14:textId="77777777" w:rsidR="00F41BEE" w:rsidRDefault="00000000" w:rsidP="001A66C6">
      <w:pPr>
        <w:pStyle w:val="Heading1"/>
      </w:pPr>
      <w:sdt>
        <w:sdtPr>
          <w:id w:val="1513793667"/>
          <w:placeholder>
            <w:docPart w:val="8A6BFB29C06F403E876914F40B159FAD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7776E27C" w14:textId="77777777" w:rsidR="00003455" w:rsidRPr="00003455" w:rsidRDefault="00003455" w:rsidP="001A66C6">
      <w:pPr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FD36DF5" wp14:editId="1D2E34A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22C1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DBA0F1" w14:textId="0D25A04E" w:rsidR="00F41BEE" w:rsidRDefault="00425B4D" w:rsidP="001A66C6">
      <w:pPr>
        <w:pStyle w:val="Heading2"/>
      </w:pPr>
      <w:r>
        <w:t>Vocational High School SMK KRIAN 2 SIDOARJO</w:t>
      </w:r>
      <w:r w:rsidR="00003455">
        <w:tab/>
      </w:r>
      <w:r w:rsidR="00221A1A">
        <w:t>Jul 2023 – Dec 2023</w:t>
      </w:r>
    </w:p>
    <w:p w14:paraId="791F9344" w14:textId="6D1B4466" w:rsidR="003F1441" w:rsidRDefault="00425B4D" w:rsidP="001A66C6">
      <w:r>
        <w:t>Major: Industrial Electrical Engineering</w:t>
      </w:r>
    </w:p>
    <w:p w14:paraId="4B3FAC62" w14:textId="77777777" w:rsidR="003F1441" w:rsidRDefault="003F1441" w:rsidP="001A66C6">
      <w:pPr>
        <w:pStyle w:val="Heading1"/>
      </w:pPr>
      <w:r>
        <w:t>Project &amp; Portfolio</w:t>
      </w:r>
    </w:p>
    <w:p w14:paraId="64C4FD59" w14:textId="77777777" w:rsidR="003F1441" w:rsidRPr="00003455" w:rsidRDefault="003F1441" w:rsidP="001A66C6">
      <w:pPr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249368" wp14:editId="1E37C8FC">
                <wp:extent cx="5943600" cy="0"/>
                <wp:effectExtent l="0" t="0" r="0" b="0"/>
                <wp:docPr id="9403311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EC846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E700E" w14:textId="2E2BD1F5" w:rsidR="007D6340" w:rsidRPr="00984934" w:rsidRDefault="003F1441" w:rsidP="001A66C6">
      <w:pPr>
        <w:pStyle w:val="ListBullet"/>
        <w:numPr>
          <w:ilvl w:val="0"/>
          <w:numId w:val="25"/>
        </w:numPr>
        <w:rPr>
          <w:b/>
          <w:bCs/>
        </w:rPr>
      </w:pPr>
      <w:r w:rsidRPr="00EB590A">
        <w:rPr>
          <w:b/>
          <w:bCs/>
        </w:rPr>
        <w:t>GitHub portfolio showcasing beginner web development and programming projects</w:t>
      </w:r>
      <w:r>
        <w:rPr>
          <w:b/>
          <w:bCs/>
        </w:rPr>
        <w:t xml:space="preserve"> in </w:t>
      </w:r>
      <w:hyperlink r:id="rId11" w:history="1">
        <w:r w:rsidRPr="004F6DFE">
          <w:rPr>
            <w:rStyle w:val="Hyperlink"/>
            <w:b/>
            <w:bCs/>
          </w:rPr>
          <w:t>https://github.com/ihaoren</w:t>
        </w:r>
      </w:hyperlink>
      <w:r>
        <w:rPr>
          <w:b/>
          <w:bCs/>
        </w:rPr>
        <w:t xml:space="preserve"> or </w:t>
      </w:r>
      <w:hyperlink r:id="rId12" w:history="1">
        <w:r w:rsidR="007D6340" w:rsidRPr="00946FC1">
          <w:rPr>
            <w:rStyle w:val="Hyperlink"/>
            <w:b/>
            <w:bCs/>
          </w:rPr>
          <w:t>https://ibnuharunportfolio.netlify.app</w:t>
        </w:r>
      </w:hyperlink>
    </w:p>
    <w:p w14:paraId="2D6FC7FF" w14:textId="4F811410" w:rsidR="00F41BEE" w:rsidRDefault="00425B4D" w:rsidP="001A66C6">
      <w:pPr>
        <w:pStyle w:val="Heading1"/>
        <w:spacing w:after="0"/>
      </w:pPr>
      <w:r>
        <w:t>Skills</w:t>
      </w:r>
    </w:p>
    <w:p w14:paraId="5D318741" w14:textId="7DD4B55B" w:rsidR="00984934" w:rsidRPr="00984934" w:rsidRDefault="00003455" w:rsidP="001A66C6">
      <w:pPr>
        <w:spacing w:after="0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A60299" wp14:editId="4BBE4F9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5D6B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B336A0" w14:textId="77777777" w:rsidR="00984934" w:rsidRDefault="00984934" w:rsidP="001A66C6">
      <w:pPr>
        <w:pStyle w:val="ListBullet"/>
        <w:numPr>
          <w:ilvl w:val="0"/>
          <w:numId w:val="0"/>
        </w:numPr>
        <w:spacing w:after="0"/>
        <w:ind w:left="288"/>
        <w:rPr>
          <w:b/>
          <w:bCs/>
        </w:rPr>
      </w:pPr>
    </w:p>
    <w:p w14:paraId="4655DF41" w14:textId="62226CC2" w:rsidR="00984934" w:rsidRPr="00EB590A" w:rsidRDefault="007D6340" w:rsidP="001A66C6">
      <w:pPr>
        <w:pStyle w:val="ListBullet"/>
        <w:numPr>
          <w:ilvl w:val="0"/>
          <w:numId w:val="0"/>
        </w:numPr>
        <w:spacing w:after="0"/>
        <w:ind w:left="288"/>
        <w:rPr>
          <w:b/>
          <w:bCs/>
        </w:rPr>
      </w:pPr>
      <w:r>
        <w:rPr>
          <w:b/>
          <w:bCs/>
        </w:rPr>
        <w:t>Hard</w:t>
      </w:r>
      <w:r w:rsidR="00EB590A">
        <w:rPr>
          <w:b/>
          <w:bCs/>
        </w:rPr>
        <w:t xml:space="preserve"> Skills</w:t>
      </w:r>
    </w:p>
    <w:p w14:paraId="3A02884A" w14:textId="5A3A021C" w:rsidR="00F41BEE" w:rsidRDefault="00EB590A" w:rsidP="001A66C6">
      <w:pPr>
        <w:pStyle w:val="ListBullet"/>
        <w:spacing w:after="0"/>
      </w:pPr>
      <w:r w:rsidRPr="00EB590A">
        <w:t>Electrical Maintenance &amp; Troubleshooting</w:t>
      </w:r>
    </w:p>
    <w:p w14:paraId="22742A2B" w14:textId="77777777" w:rsidR="007D6340" w:rsidRDefault="00EB590A" w:rsidP="001A66C6">
      <w:pPr>
        <w:pStyle w:val="ListBullet"/>
        <w:spacing w:after="0"/>
      </w:pPr>
      <w:r w:rsidRPr="00EB590A">
        <w:t>Basic Programming Python, JavaScript (beginner level)</w:t>
      </w:r>
    </w:p>
    <w:p w14:paraId="41797C01" w14:textId="4A831973" w:rsidR="00F41BEE" w:rsidRDefault="00EB590A" w:rsidP="001A66C6">
      <w:pPr>
        <w:pStyle w:val="ListBullet"/>
        <w:spacing w:after="0"/>
      </w:pPr>
      <w:r>
        <w:t xml:space="preserve">Basic </w:t>
      </w:r>
      <w:r w:rsidRPr="00EB590A">
        <w:t>Microsoft Office (Word, PowerPoint)</w:t>
      </w:r>
    </w:p>
    <w:p w14:paraId="5396D279" w14:textId="77777777" w:rsidR="00EB590A" w:rsidRDefault="00EB590A" w:rsidP="001A66C6">
      <w:pPr>
        <w:pStyle w:val="ListBullet"/>
        <w:numPr>
          <w:ilvl w:val="0"/>
          <w:numId w:val="0"/>
        </w:numPr>
        <w:spacing w:after="0"/>
        <w:ind w:left="288"/>
        <w:rPr>
          <w:b/>
          <w:bCs/>
          <w:szCs w:val="20"/>
        </w:rPr>
      </w:pPr>
    </w:p>
    <w:p w14:paraId="0E91CBF6" w14:textId="2BBA9C60" w:rsidR="007D6340" w:rsidRDefault="00EB590A" w:rsidP="001A66C6">
      <w:pPr>
        <w:pStyle w:val="ListBullet"/>
        <w:numPr>
          <w:ilvl w:val="0"/>
          <w:numId w:val="0"/>
        </w:numPr>
        <w:spacing w:after="0"/>
        <w:ind w:left="288"/>
        <w:rPr>
          <w:b/>
          <w:bCs/>
          <w:szCs w:val="20"/>
        </w:rPr>
      </w:pPr>
      <w:r>
        <w:rPr>
          <w:b/>
          <w:bCs/>
          <w:szCs w:val="20"/>
        </w:rPr>
        <w:t>Soft Skills</w:t>
      </w:r>
    </w:p>
    <w:p w14:paraId="7DEA830C" w14:textId="34B782E0" w:rsidR="007D6340" w:rsidRPr="007D6340" w:rsidRDefault="007D6340" w:rsidP="001A66C6">
      <w:pPr>
        <w:pStyle w:val="ListBullet"/>
        <w:numPr>
          <w:ilvl w:val="0"/>
          <w:numId w:val="23"/>
        </w:numPr>
        <w:spacing w:after="0"/>
        <w:rPr>
          <w:szCs w:val="20"/>
        </w:rPr>
      </w:pPr>
      <w:proofErr w:type="spellStart"/>
      <w:r w:rsidRPr="007D6340">
        <w:rPr>
          <w:szCs w:val="20"/>
        </w:rPr>
        <w:t>Willingnes</w:t>
      </w:r>
      <w:proofErr w:type="spellEnd"/>
      <w:r w:rsidRPr="007D6340">
        <w:rPr>
          <w:szCs w:val="20"/>
        </w:rPr>
        <w:t xml:space="preserve"> to learn</w:t>
      </w:r>
    </w:p>
    <w:p w14:paraId="1B83541F" w14:textId="3AA6CEE1" w:rsidR="00EB590A" w:rsidRPr="007D6340" w:rsidRDefault="00EB590A" w:rsidP="001A66C6">
      <w:pPr>
        <w:pStyle w:val="ListBullet"/>
        <w:numPr>
          <w:ilvl w:val="0"/>
          <w:numId w:val="23"/>
        </w:numPr>
        <w:spacing w:after="0"/>
        <w:rPr>
          <w:szCs w:val="20"/>
        </w:rPr>
      </w:pPr>
      <w:r w:rsidRPr="007D6340">
        <w:rPr>
          <w:szCs w:val="20"/>
        </w:rPr>
        <w:t xml:space="preserve">Time </w:t>
      </w:r>
      <w:r w:rsidR="007D6340" w:rsidRPr="007D6340">
        <w:rPr>
          <w:szCs w:val="20"/>
        </w:rPr>
        <w:t>m</w:t>
      </w:r>
      <w:r w:rsidRPr="007D6340">
        <w:rPr>
          <w:szCs w:val="20"/>
        </w:rPr>
        <w:t>anagement</w:t>
      </w:r>
    </w:p>
    <w:p w14:paraId="2BE1505C" w14:textId="77777777" w:rsidR="00984934" w:rsidRDefault="003F1441" w:rsidP="001A66C6">
      <w:pPr>
        <w:pStyle w:val="ListBullet"/>
        <w:numPr>
          <w:ilvl w:val="0"/>
          <w:numId w:val="23"/>
        </w:numPr>
        <w:spacing w:after="0"/>
        <w:rPr>
          <w:szCs w:val="20"/>
        </w:rPr>
      </w:pPr>
      <w:proofErr w:type="spellStart"/>
      <w:r w:rsidRPr="007D6340">
        <w:rPr>
          <w:szCs w:val="20"/>
        </w:rPr>
        <w:t>Adaptif</w:t>
      </w:r>
      <w:proofErr w:type="spellEnd"/>
    </w:p>
    <w:p w14:paraId="25459230" w14:textId="7DD33D3D" w:rsidR="00EB590A" w:rsidRPr="00984934" w:rsidRDefault="00EB590A" w:rsidP="001A66C6">
      <w:pPr>
        <w:pStyle w:val="ListBullet"/>
        <w:numPr>
          <w:ilvl w:val="0"/>
          <w:numId w:val="23"/>
        </w:numPr>
        <w:spacing w:after="0"/>
        <w:rPr>
          <w:szCs w:val="20"/>
        </w:rPr>
      </w:pPr>
      <w:r w:rsidRPr="00984934">
        <w:rPr>
          <w:szCs w:val="20"/>
        </w:rPr>
        <w:t>Teamwork</w:t>
      </w:r>
    </w:p>
    <w:sectPr w:rsidR="00EB590A" w:rsidRPr="00984934" w:rsidSect="00ED59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E09B" w14:textId="77777777" w:rsidR="006D606E" w:rsidRDefault="006D606E">
      <w:pPr>
        <w:spacing w:after="0"/>
      </w:pPr>
      <w:r>
        <w:separator/>
      </w:r>
    </w:p>
  </w:endnote>
  <w:endnote w:type="continuationSeparator" w:id="0">
    <w:p w14:paraId="7BEF00C0" w14:textId="77777777" w:rsidR="006D606E" w:rsidRDefault="006D606E">
      <w:pPr>
        <w:spacing w:after="0"/>
      </w:pPr>
      <w:r>
        <w:continuationSeparator/>
      </w:r>
    </w:p>
  </w:endnote>
  <w:endnote w:type="continuationNotice" w:id="1">
    <w:p w14:paraId="6DEFAE23" w14:textId="77777777" w:rsidR="006D606E" w:rsidRDefault="006D60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4B7B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BE3F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E7B15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4524C" w14:textId="77777777" w:rsidR="006D606E" w:rsidRDefault="006D606E">
      <w:pPr>
        <w:spacing w:after="0"/>
      </w:pPr>
      <w:r>
        <w:separator/>
      </w:r>
    </w:p>
  </w:footnote>
  <w:footnote w:type="continuationSeparator" w:id="0">
    <w:p w14:paraId="49F2F9D1" w14:textId="77777777" w:rsidR="006D606E" w:rsidRDefault="006D606E">
      <w:pPr>
        <w:spacing w:after="0"/>
      </w:pPr>
      <w:r>
        <w:continuationSeparator/>
      </w:r>
    </w:p>
  </w:footnote>
  <w:footnote w:type="continuationNotice" w:id="1">
    <w:p w14:paraId="3F7D6488" w14:textId="77777777" w:rsidR="006D606E" w:rsidRDefault="006D606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30F57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508B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73C55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60DCF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DA1C3C"/>
    <w:multiLevelType w:val="hybridMultilevel"/>
    <w:tmpl w:val="81C6F0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BA094C"/>
    <w:multiLevelType w:val="hybridMultilevel"/>
    <w:tmpl w:val="9DBEF7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62F0B"/>
    <w:multiLevelType w:val="hybridMultilevel"/>
    <w:tmpl w:val="AEE05B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20516"/>
    <w:multiLevelType w:val="hybridMultilevel"/>
    <w:tmpl w:val="9636F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74069"/>
    <w:multiLevelType w:val="hybridMultilevel"/>
    <w:tmpl w:val="66DA2D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18DF"/>
    <w:multiLevelType w:val="hybridMultilevel"/>
    <w:tmpl w:val="BCA8208E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CDB0314"/>
    <w:multiLevelType w:val="hybridMultilevel"/>
    <w:tmpl w:val="8BB66BF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62551"/>
    <w:multiLevelType w:val="hybridMultilevel"/>
    <w:tmpl w:val="9A789856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5943D0C"/>
    <w:multiLevelType w:val="hybridMultilevel"/>
    <w:tmpl w:val="8FC63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2E21FA"/>
    <w:multiLevelType w:val="hybridMultilevel"/>
    <w:tmpl w:val="81C6F0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443B23"/>
    <w:multiLevelType w:val="hybridMultilevel"/>
    <w:tmpl w:val="DCA89F22"/>
    <w:lvl w:ilvl="0" w:tplc="3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0"/>
  </w:num>
  <w:num w:numId="20" w16cid:durableId="1109273317">
    <w:abstractNumId w:val="22"/>
  </w:num>
  <w:num w:numId="21" w16cid:durableId="1079213735">
    <w:abstractNumId w:val="17"/>
  </w:num>
  <w:num w:numId="22" w16cid:durableId="69887266">
    <w:abstractNumId w:val="14"/>
  </w:num>
  <w:num w:numId="23" w16cid:durableId="2030180573">
    <w:abstractNumId w:val="11"/>
  </w:num>
  <w:num w:numId="24" w16cid:durableId="540243653">
    <w:abstractNumId w:val="15"/>
  </w:num>
  <w:num w:numId="25" w16cid:durableId="856888861">
    <w:abstractNumId w:val="13"/>
  </w:num>
  <w:num w:numId="26" w16cid:durableId="1732344621">
    <w:abstractNumId w:val="18"/>
  </w:num>
  <w:num w:numId="27" w16cid:durableId="71198957">
    <w:abstractNumId w:val="16"/>
  </w:num>
  <w:num w:numId="28" w16cid:durableId="87388391">
    <w:abstractNumId w:val="12"/>
  </w:num>
  <w:num w:numId="29" w16cid:durableId="1061952232">
    <w:abstractNumId w:val="21"/>
  </w:num>
  <w:num w:numId="30" w16cid:durableId="1766684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4D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4BEE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A66C6"/>
    <w:rsid w:val="001D4B58"/>
    <w:rsid w:val="00200572"/>
    <w:rsid w:val="00221A1A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441"/>
    <w:rsid w:val="003F19B9"/>
    <w:rsid w:val="00400FD0"/>
    <w:rsid w:val="0040118E"/>
    <w:rsid w:val="00420DE9"/>
    <w:rsid w:val="00425B4D"/>
    <w:rsid w:val="00433CD1"/>
    <w:rsid w:val="00445933"/>
    <w:rsid w:val="004476A1"/>
    <w:rsid w:val="004476B0"/>
    <w:rsid w:val="004923AF"/>
    <w:rsid w:val="004A4BFA"/>
    <w:rsid w:val="004D037E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7129B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D606E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6340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712F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4934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59DA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B590A"/>
    <w:rsid w:val="00EC12CE"/>
    <w:rsid w:val="00ED598E"/>
    <w:rsid w:val="00ED7FEB"/>
    <w:rsid w:val="00EE25F3"/>
    <w:rsid w:val="00F37140"/>
    <w:rsid w:val="00F40303"/>
    <w:rsid w:val="00F41BEE"/>
    <w:rsid w:val="00F9645D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5BDE1"/>
  <w15:chartTrackingRefBased/>
  <w15:docId w15:val="{6CCA7F28-D884-45F9-87ED-403F5B21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bnuharunportfolio.netlify.app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aore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939BFE093D4A928CB35D639DBBD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8515-4DA1-4890-9C95-2AF19DBEB77E}"/>
      </w:docPartPr>
      <w:docPartBody>
        <w:p w:rsidR="00D828CA" w:rsidRDefault="00D828CA">
          <w:pPr>
            <w:pStyle w:val="A3939BFE093D4A928CB35D639DBBD040"/>
          </w:pPr>
          <w:r>
            <w:t>Experience</w:t>
          </w:r>
        </w:p>
      </w:docPartBody>
    </w:docPart>
    <w:docPart>
      <w:docPartPr>
        <w:name w:val="8A6BFB29C06F403E876914F40B159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864B-23EC-4986-8444-2D5737968572}"/>
      </w:docPartPr>
      <w:docPartBody>
        <w:p w:rsidR="00D828CA" w:rsidRDefault="00D828CA">
          <w:pPr>
            <w:pStyle w:val="8A6BFB29C06F403E876914F40B159FA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CA"/>
    <w:rsid w:val="00054BEE"/>
    <w:rsid w:val="0008055F"/>
    <w:rsid w:val="004D037E"/>
    <w:rsid w:val="008320CB"/>
    <w:rsid w:val="008B712F"/>
    <w:rsid w:val="00D828CA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DBC5BC56D4FF1A3FD7EB442384630">
    <w:name w:val="4D0DBC5BC56D4FF1A3FD7EB442384630"/>
  </w:style>
  <w:style w:type="paragraph" w:customStyle="1" w:styleId="A3939BFE093D4A928CB35D639DBBD040">
    <w:name w:val="A3939BFE093D4A928CB35D639DBBD040"/>
  </w:style>
  <w:style w:type="paragraph" w:customStyle="1" w:styleId="8A6BFB29C06F403E876914F40B159FAD">
    <w:name w:val="8A6BFB29C06F403E876914F40B159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Ibnu Harun</cp:lastModifiedBy>
  <cp:revision>2</cp:revision>
  <dcterms:created xsi:type="dcterms:W3CDTF">2025-08-25T08:21:00Z</dcterms:created>
  <dcterms:modified xsi:type="dcterms:W3CDTF">2025-08-26T04:14:00Z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