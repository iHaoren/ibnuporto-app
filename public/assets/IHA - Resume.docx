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E2EB1" w14:textId="71CB4F5F" w:rsidR="00F41BEE" w:rsidRPr="00425B4D" w:rsidRDefault="00425B4D" w:rsidP="00261671">
      <w:pPr>
        <w:pStyle w:val="Title"/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IBNU HARUN ALMUDZAKIR</w:t>
      </w:r>
    </w:p>
    <w:p w14:paraId="562C6A8C" w14:textId="576F4E87" w:rsidR="00003455" w:rsidRPr="00A82754" w:rsidRDefault="00425B4D" w:rsidP="00A82754">
      <w:pPr>
        <w:pStyle w:val="Heading1"/>
        <w:spacing w:line="276" w:lineRule="auto"/>
        <w:rPr>
          <w:sz w:val="20"/>
          <w:szCs w:val="20"/>
        </w:rPr>
      </w:pPr>
      <w:proofErr w:type="spellStart"/>
      <w:r w:rsidRPr="006A6343">
        <w:rPr>
          <w:sz w:val="20"/>
          <w:szCs w:val="20"/>
        </w:rPr>
        <w:t>Sidoarjo</w:t>
      </w:r>
      <w:proofErr w:type="spellEnd"/>
      <w:r w:rsidRPr="006A6343">
        <w:rPr>
          <w:sz w:val="20"/>
          <w:szCs w:val="20"/>
        </w:rPr>
        <w:t xml:space="preserve">, East </w:t>
      </w:r>
      <w:proofErr w:type="gramStart"/>
      <w:r w:rsidRPr="006A6343">
        <w:rPr>
          <w:sz w:val="20"/>
          <w:szCs w:val="20"/>
        </w:rPr>
        <w:t>Java ,</w:t>
      </w:r>
      <w:proofErr w:type="gramEnd"/>
      <w:r w:rsidRPr="006A6343">
        <w:rPr>
          <w:sz w:val="20"/>
          <w:szCs w:val="20"/>
        </w:rPr>
        <w:t xml:space="preserve"> Indonesia</w:t>
      </w:r>
      <w:r w:rsidR="00F41BEE" w:rsidRPr="006A6343">
        <w:rPr>
          <w:sz w:val="20"/>
          <w:szCs w:val="20"/>
        </w:rPr>
        <w:t xml:space="preserve"> | </w:t>
      </w:r>
      <w:r w:rsidRPr="006A6343">
        <w:rPr>
          <w:sz w:val="20"/>
          <w:szCs w:val="20"/>
        </w:rPr>
        <w:t>+62 859-1806-95624</w:t>
      </w:r>
      <w:r w:rsidR="00F41BEE" w:rsidRPr="006A6343">
        <w:rPr>
          <w:sz w:val="20"/>
          <w:szCs w:val="20"/>
        </w:rPr>
        <w:t xml:space="preserve"> | </w:t>
      </w:r>
      <w:r w:rsidRPr="006A6343">
        <w:rPr>
          <w:sz w:val="20"/>
          <w:szCs w:val="20"/>
        </w:rPr>
        <w:t>ibnuharunalmudzakir@gmail.com</w:t>
      </w:r>
    </w:p>
    <w:p w14:paraId="010070A1" w14:textId="059F812F" w:rsidR="00F41BEE" w:rsidRDefault="003F1441" w:rsidP="00261671">
      <w:pPr>
        <w:pStyle w:val="Heading1"/>
        <w:spacing w:line="276" w:lineRule="auto"/>
      </w:pPr>
      <w:r>
        <w:t>About Me</w:t>
      </w:r>
    </w:p>
    <w:p w14:paraId="08ED75F5" w14:textId="77777777" w:rsidR="00003455" w:rsidRPr="00003455" w:rsidRDefault="00003455" w:rsidP="00261671">
      <w:pPr>
        <w:spacing w:line="276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96FD97" wp14:editId="778B71C7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9660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9836C1" w14:textId="3FDC08D3" w:rsidR="00003455" w:rsidRDefault="00A82754" w:rsidP="00261671">
      <w:pPr>
        <w:spacing w:line="276" w:lineRule="auto"/>
      </w:pPr>
      <w:r w:rsidRPr="00A82754">
        <w:t xml:space="preserve">Vocational High School graduate in Industrial Electronics with internship experience at PT </w:t>
      </w:r>
      <w:proofErr w:type="spellStart"/>
      <w:r w:rsidRPr="00A82754">
        <w:t>Adiprima</w:t>
      </w:r>
      <w:proofErr w:type="spellEnd"/>
      <w:r w:rsidRPr="00A82754">
        <w:t xml:space="preserve"> </w:t>
      </w:r>
      <w:proofErr w:type="spellStart"/>
      <w:r w:rsidRPr="00A82754">
        <w:t>Suraprinta</w:t>
      </w:r>
      <w:proofErr w:type="spellEnd"/>
      <w:r w:rsidRPr="00A82754">
        <w:t>. Strong understanding of basic electrical systems and eager to build a career in Industrial Electronics while enhancing skills in Information Technology.</w:t>
      </w:r>
    </w:p>
    <w:p w14:paraId="03796DA9" w14:textId="77777777" w:rsidR="00F41BEE" w:rsidRDefault="00000000" w:rsidP="00261671">
      <w:pPr>
        <w:pStyle w:val="Heading1"/>
        <w:spacing w:line="276" w:lineRule="auto"/>
      </w:pPr>
      <w:sdt>
        <w:sdtPr>
          <w:id w:val="1494989950"/>
          <w:placeholder>
            <w:docPart w:val="A3939BFE093D4A928CB35D639DBBD040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647098AD" w14:textId="77777777" w:rsidR="00003455" w:rsidRPr="00003455" w:rsidRDefault="00003455" w:rsidP="00261671">
      <w:pPr>
        <w:spacing w:line="276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B98DD19" wp14:editId="7266E10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70251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CF06FC9" w14:textId="57982F81" w:rsidR="00984934" w:rsidRDefault="00425B4D" w:rsidP="00F254CA">
      <w:pPr>
        <w:pStyle w:val="Heading2"/>
        <w:spacing w:line="276" w:lineRule="auto"/>
      </w:pPr>
      <w:r>
        <w:t xml:space="preserve">PT. </w:t>
      </w:r>
      <w:proofErr w:type="spellStart"/>
      <w:r>
        <w:t>Adiprima</w:t>
      </w:r>
      <w:proofErr w:type="spellEnd"/>
      <w:r>
        <w:t xml:space="preserve"> </w:t>
      </w:r>
      <w:proofErr w:type="spellStart"/>
      <w:r>
        <w:t>Suraprinta</w:t>
      </w:r>
      <w:proofErr w:type="spellEnd"/>
      <w:r>
        <w:t xml:space="preserve"> | Intern - Electrical Technician</w:t>
      </w:r>
      <w:r w:rsidR="00003455">
        <w:tab/>
      </w:r>
      <w:r>
        <w:t>Jul 2023 – Dec 2023</w:t>
      </w:r>
    </w:p>
    <w:p w14:paraId="467605C4" w14:textId="0E5A17C2" w:rsidR="00F254CA" w:rsidRPr="00F254CA" w:rsidRDefault="00F254CA" w:rsidP="00F254C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r w:rsidRPr="00F254CA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Performed maintenance on 3-phase motors.</w:t>
      </w:r>
    </w:p>
    <w:p w14:paraId="38C819DA" w14:textId="3AFF2371" w:rsidR="00F254CA" w:rsidRPr="00F254CA" w:rsidRDefault="00F254CA" w:rsidP="00F254C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r w:rsidRPr="00F254CA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Assisted in installation and repair of electrical panels (MCC &amp; GE).</w:t>
      </w:r>
    </w:p>
    <w:p w14:paraId="6F949E61" w14:textId="7DED6C6C" w:rsidR="00F254CA" w:rsidRPr="00F254CA" w:rsidRDefault="00F254CA" w:rsidP="00F254C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r w:rsidRPr="00F254CA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Conducted cleaning and inspection of electrical components.</w:t>
      </w:r>
    </w:p>
    <w:p w14:paraId="72DBD106" w14:textId="1AC8EA30" w:rsidR="00F254CA" w:rsidRPr="00F254CA" w:rsidRDefault="00F254CA" w:rsidP="00F254C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r w:rsidRPr="00F254CA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Supported preventive maintenance on cooling and generator systems.</w:t>
      </w:r>
    </w:p>
    <w:p w14:paraId="23686852" w14:textId="77777777" w:rsidR="00F41BEE" w:rsidRDefault="00000000" w:rsidP="00261671">
      <w:pPr>
        <w:pStyle w:val="Heading1"/>
        <w:spacing w:line="276" w:lineRule="auto"/>
      </w:pPr>
      <w:sdt>
        <w:sdtPr>
          <w:id w:val="1513793667"/>
          <w:placeholder>
            <w:docPart w:val="8A6BFB29C06F403E876914F40B159FAD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7776E27C" w14:textId="77777777" w:rsidR="00003455" w:rsidRPr="00003455" w:rsidRDefault="00003455" w:rsidP="00261671">
      <w:pPr>
        <w:spacing w:line="276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FD36DF5" wp14:editId="1D2E34A3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F22C1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DBA0F1" w14:textId="412F1327" w:rsidR="00F41BEE" w:rsidRDefault="00425B4D" w:rsidP="00261671">
      <w:pPr>
        <w:pStyle w:val="Heading2"/>
        <w:spacing w:line="276" w:lineRule="auto"/>
      </w:pPr>
      <w:r>
        <w:t>Vocational High School SMK KRIAN 2 SIDOARJO</w:t>
      </w:r>
      <w:r w:rsidR="00003455">
        <w:tab/>
      </w:r>
      <w:r w:rsidR="00221A1A">
        <w:t>Jul 202</w:t>
      </w:r>
      <w:r w:rsidR="00F254CA">
        <w:t>2</w:t>
      </w:r>
      <w:r w:rsidR="00221A1A">
        <w:t xml:space="preserve"> – </w:t>
      </w:r>
      <w:r w:rsidR="00F254CA">
        <w:t>Jun</w:t>
      </w:r>
      <w:r w:rsidR="00221A1A">
        <w:t xml:space="preserve"> 202</w:t>
      </w:r>
      <w:r w:rsidR="00F254CA">
        <w:t>5</w:t>
      </w:r>
    </w:p>
    <w:p w14:paraId="791F9344" w14:textId="6D1B4466" w:rsidR="003F1441" w:rsidRDefault="00425B4D" w:rsidP="00261671">
      <w:pPr>
        <w:spacing w:line="276" w:lineRule="auto"/>
      </w:pPr>
      <w:r>
        <w:t>Major: Industrial Electrical Engineering</w:t>
      </w:r>
    </w:p>
    <w:p w14:paraId="4B3FAC62" w14:textId="77777777" w:rsidR="003F1441" w:rsidRDefault="003F1441" w:rsidP="00261671">
      <w:pPr>
        <w:pStyle w:val="Heading1"/>
        <w:spacing w:line="276" w:lineRule="auto"/>
      </w:pPr>
      <w:r>
        <w:t>Project &amp; Portfolio</w:t>
      </w:r>
    </w:p>
    <w:p w14:paraId="64C4FD59" w14:textId="77777777" w:rsidR="003F1441" w:rsidRPr="00003455" w:rsidRDefault="003F1441" w:rsidP="00261671">
      <w:pPr>
        <w:spacing w:line="276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249368" wp14:editId="1E37C8FC">
                <wp:extent cx="5943600" cy="0"/>
                <wp:effectExtent l="0" t="0" r="0" b="0"/>
                <wp:docPr id="9403311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EC846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4733BB6" w14:textId="77777777" w:rsidR="00F254CA" w:rsidRDefault="00F254CA" w:rsidP="00F254CA">
      <w:pPr>
        <w:pStyle w:val="ListBullet"/>
        <w:numPr>
          <w:ilvl w:val="0"/>
          <w:numId w:val="25"/>
        </w:numPr>
        <w:spacing w:line="276" w:lineRule="auto"/>
        <w:rPr>
          <w:b/>
          <w:bCs/>
        </w:rPr>
      </w:pPr>
      <w:r>
        <w:rPr>
          <w:b/>
          <w:bCs/>
        </w:rPr>
        <w:t xml:space="preserve">Link </w:t>
      </w:r>
      <w:proofErr w:type="spellStart"/>
      <w:proofErr w:type="gram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hyperlink r:id="rId11" w:history="1">
        <w:r w:rsidRPr="005C003B">
          <w:rPr>
            <w:rStyle w:val="Hyperlink"/>
            <w:b/>
            <w:bCs/>
          </w:rPr>
          <w:t>https://github.com/ihaoren</w:t>
        </w:r>
      </w:hyperlink>
    </w:p>
    <w:p w14:paraId="2D4E700E" w14:textId="33C6A656" w:rsidR="007D6340" w:rsidRPr="00984934" w:rsidRDefault="00F254CA" w:rsidP="00F254CA">
      <w:pPr>
        <w:pStyle w:val="ListBullet"/>
        <w:numPr>
          <w:ilvl w:val="0"/>
          <w:numId w:val="25"/>
        </w:numPr>
        <w:spacing w:line="276" w:lineRule="auto"/>
        <w:rPr>
          <w:b/>
          <w:bCs/>
        </w:rPr>
      </w:pPr>
      <w:r>
        <w:rPr>
          <w:b/>
          <w:bCs/>
        </w:rPr>
        <w:t xml:space="preserve">Link Web </w:t>
      </w:r>
      <w:proofErr w:type="spellStart"/>
      <w:proofErr w:type="gramStart"/>
      <w:r>
        <w:rPr>
          <w:b/>
          <w:bCs/>
        </w:rPr>
        <w:t>Portofolio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https://ihaporto.vercel.app</w:t>
      </w:r>
    </w:p>
    <w:p w14:paraId="2D6FC7FF" w14:textId="4F811410" w:rsidR="00F41BEE" w:rsidRDefault="00425B4D" w:rsidP="00261671">
      <w:pPr>
        <w:pStyle w:val="Heading1"/>
        <w:spacing w:after="0" w:line="276" w:lineRule="auto"/>
      </w:pPr>
      <w:r>
        <w:t>Skills</w:t>
      </w:r>
    </w:p>
    <w:p w14:paraId="5D318741" w14:textId="7DD4B55B" w:rsidR="00984934" w:rsidRPr="00984934" w:rsidRDefault="00003455" w:rsidP="00261671">
      <w:pPr>
        <w:spacing w:after="0" w:line="276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A60299" wp14:editId="4BBE4F9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5D6BD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DB336A0" w14:textId="77777777" w:rsidR="00984934" w:rsidRDefault="00984934" w:rsidP="00261671">
      <w:pPr>
        <w:pStyle w:val="ListBullet"/>
        <w:numPr>
          <w:ilvl w:val="0"/>
          <w:numId w:val="0"/>
        </w:numPr>
        <w:spacing w:after="0" w:line="276" w:lineRule="auto"/>
        <w:ind w:left="288"/>
        <w:rPr>
          <w:b/>
          <w:bCs/>
        </w:rPr>
      </w:pPr>
    </w:p>
    <w:p w14:paraId="4655DF41" w14:textId="62226CC2" w:rsidR="00984934" w:rsidRPr="00EB590A" w:rsidRDefault="007D6340" w:rsidP="00261671">
      <w:pPr>
        <w:pStyle w:val="ListBullet"/>
        <w:numPr>
          <w:ilvl w:val="0"/>
          <w:numId w:val="0"/>
        </w:numPr>
        <w:spacing w:after="0" w:line="276" w:lineRule="auto"/>
        <w:ind w:left="288"/>
        <w:rPr>
          <w:b/>
          <w:bCs/>
        </w:rPr>
      </w:pPr>
      <w:r>
        <w:rPr>
          <w:b/>
          <w:bCs/>
        </w:rPr>
        <w:t>Hard</w:t>
      </w:r>
      <w:r w:rsidR="00EB590A">
        <w:rPr>
          <w:b/>
          <w:bCs/>
        </w:rPr>
        <w:t xml:space="preserve"> Skills</w:t>
      </w:r>
    </w:p>
    <w:p w14:paraId="14747CFB" w14:textId="3F2F3AD9" w:rsidR="00F254CA" w:rsidRPr="00F254CA" w:rsidRDefault="00F254CA" w:rsidP="00F254CA">
      <w:pPr>
        <w:pStyle w:val="ListBullet"/>
        <w:rPr>
          <w:lang w:val="en-ID" w:eastAsia="en-ID"/>
        </w:rPr>
      </w:pPr>
      <w:r w:rsidRPr="00F254CA">
        <w:rPr>
          <w:lang w:val="en-ID" w:eastAsia="en-ID"/>
        </w:rPr>
        <w:t>Basic Electrical &amp; Troubleshooting</w:t>
      </w:r>
    </w:p>
    <w:p w14:paraId="53EB5564" w14:textId="4BF0A3F8" w:rsidR="00F254CA" w:rsidRPr="00F254CA" w:rsidRDefault="00F254CA" w:rsidP="00F254CA">
      <w:pPr>
        <w:pStyle w:val="ListBullet"/>
        <w:rPr>
          <w:lang w:val="en-ID" w:eastAsia="en-ID"/>
        </w:rPr>
      </w:pPr>
      <w:r w:rsidRPr="00F254CA">
        <w:rPr>
          <w:lang w:val="en-ID" w:eastAsia="en-ID"/>
        </w:rPr>
        <w:t>Basic PLC Programming (CX Programmer &amp; CX Designer)</w:t>
      </w:r>
    </w:p>
    <w:p w14:paraId="0637BD9D" w14:textId="45E15CBA" w:rsidR="00F254CA" w:rsidRPr="00F254CA" w:rsidRDefault="00F254CA" w:rsidP="00F254CA">
      <w:pPr>
        <w:pStyle w:val="ListBullet"/>
        <w:rPr>
          <w:lang w:val="en-ID" w:eastAsia="en-ID"/>
        </w:rPr>
      </w:pPr>
      <w:r w:rsidRPr="00F254CA">
        <w:rPr>
          <w:lang w:val="en-ID" w:eastAsia="en-ID"/>
        </w:rPr>
        <w:t>Microsoft Office (Word, PowerPoint)</w:t>
      </w:r>
    </w:p>
    <w:p w14:paraId="5396D279" w14:textId="77777777" w:rsidR="00EB590A" w:rsidRDefault="00EB590A" w:rsidP="00F254CA">
      <w:pPr>
        <w:pStyle w:val="ListBullet"/>
        <w:numPr>
          <w:ilvl w:val="0"/>
          <w:numId w:val="0"/>
        </w:numPr>
        <w:spacing w:after="0" w:line="276" w:lineRule="auto"/>
        <w:rPr>
          <w:b/>
          <w:bCs/>
          <w:szCs w:val="20"/>
        </w:rPr>
      </w:pPr>
    </w:p>
    <w:p w14:paraId="0E91CBF6" w14:textId="2BBA9C60" w:rsidR="007D6340" w:rsidRDefault="00EB590A" w:rsidP="00261671">
      <w:pPr>
        <w:pStyle w:val="ListBullet"/>
        <w:numPr>
          <w:ilvl w:val="0"/>
          <w:numId w:val="0"/>
        </w:numPr>
        <w:spacing w:after="0" w:line="276" w:lineRule="auto"/>
        <w:ind w:left="288"/>
        <w:rPr>
          <w:b/>
          <w:bCs/>
          <w:szCs w:val="20"/>
        </w:rPr>
      </w:pPr>
      <w:r>
        <w:rPr>
          <w:b/>
          <w:bCs/>
          <w:szCs w:val="20"/>
        </w:rPr>
        <w:t>Soft Skills</w:t>
      </w:r>
    </w:p>
    <w:p w14:paraId="7DEA830C" w14:textId="34B782E0" w:rsidR="007D6340" w:rsidRPr="007D6340" w:rsidRDefault="007D6340" w:rsidP="00261671">
      <w:pPr>
        <w:pStyle w:val="ListBullet"/>
        <w:numPr>
          <w:ilvl w:val="0"/>
          <w:numId w:val="23"/>
        </w:numPr>
        <w:spacing w:after="0" w:line="276" w:lineRule="auto"/>
        <w:rPr>
          <w:szCs w:val="20"/>
        </w:rPr>
      </w:pPr>
      <w:proofErr w:type="spellStart"/>
      <w:r w:rsidRPr="007D6340">
        <w:rPr>
          <w:szCs w:val="20"/>
        </w:rPr>
        <w:t>Willingnes</w:t>
      </w:r>
      <w:proofErr w:type="spellEnd"/>
      <w:r w:rsidRPr="007D6340">
        <w:rPr>
          <w:szCs w:val="20"/>
        </w:rPr>
        <w:t xml:space="preserve"> to learn</w:t>
      </w:r>
    </w:p>
    <w:p w14:paraId="1B83541F" w14:textId="3AA6CEE1" w:rsidR="00EB590A" w:rsidRPr="007D6340" w:rsidRDefault="00EB590A" w:rsidP="00261671">
      <w:pPr>
        <w:pStyle w:val="ListBullet"/>
        <w:numPr>
          <w:ilvl w:val="0"/>
          <w:numId w:val="23"/>
        </w:numPr>
        <w:spacing w:after="0" w:line="276" w:lineRule="auto"/>
        <w:rPr>
          <w:szCs w:val="20"/>
        </w:rPr>
      </w:pPr>
      <w:r w:rsidRPr="007D6340">
        <w:rPr>
          <w:szCs w:val="20"/>
        </w:rPr>
        <w:t xml:space="preserve">Time </w:t>
      </w:r>
      <w:r w:rsidR="007D6340" w:rsidRPr="007D6340">
        <w:rPr>
          <w:szCs w:val="20"/>
        </w:rPr>
        <w:t>m</w:t>
      </w:r>
      <w:r w:rsidRPr="007D6340">
        <w:rPr>
          <w:szCs w:val="20"/>
        </w:rPr>
        <w:t>anagement</w:t>
      </w:r>
    </w:p>
    <w:p w14:paraId="2BE1505C" w14:textId="77777777" w:rsidR="00984934" w:rsidRDefault="003F1441" w:rsidP="00261671">
      <w:pPr>
        <w:pStyle w:val="ListBullet"/>
        <w:numPr>
          <w:ilvl w:val="0"/>
          <w:numId w:val="23"/>
        </w:numPr>
        <w:spacing w:after="0" w:line="276" w:lineRule="auto"/>
        <w:rPr>
          <w:szCs w:val="20"/>
        </w:rPr>
      </w:pPr>
      <w:proofErr w:type="spellStart"/>
      <w:r w:rsidRPr="007D6340">
        <w:rPr>
          <w:szCs w:val="20"/>
        </w:rPr>
        <w:t>Adaptif</w:t>
      </w:r>
      <w:proofErr w:type="spellEnd"/>
    </w:p>
    <w:p w14:paraId="25459230" w14:textId="2831957D" w:rsidR="00EB590A" w:rsidRPr="00984934" w:rsidRDefault="00F254CA" w:rsidP="00261671">
      <w:pPr>
        <w:pStyle w:val="ListBullet"/>
        <w:numPr>
          <w:ilvl w:val="0"/>
          <w:numId w:val="23"/>
        </w:numPr>
        <w:spacing w:after="0" w:line="276" w:lineRule="auto"/>
        <w:rPr>
          <w:szCs w:val="20"/>
        </w:rPr>
      </w:pPr>
      <w:r w:rsidRPr="00F254CA">
        <w:rPr>
          <w:szCs w:val="20"/>
        </w:rPr>
        <w:t>Ability to work independently and in a team</w:t>
      </w:r>
    </w:p>
    <w:sectPr w:rsidR="00EB590A" w:rsidRPr="00984934" w:rsidSect="00ED59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F8DBB" w14:textId="77777777" w:rsidR="00024A27" w:rsidRDefault="00024A27">
      <w:pPr>
        <w:spacing w:after="0"/>
      </w:pPr>
      <w:r>
        <w:separator/>
      </w:r>
    </w:p>
  </w:endnote>
  <w:endnote w:type="continuationSeparator" w:id="0">
    <w:p w14:paraId="281ED529" w14:textId="77777777" w:rsidR="00024A27" w:rsidRDefault="00024A27">
      <w:pPr>
        <w:spacing w:after="0"/>
      </w:pPr>
      <w:r>
        <w:continuationSeparator/>
      </w:r>
    </w:p>
  </w:endnote>
  <w:endnote w:type="continuationNotice" w:id="1">
    <w:p w14:paraId="6C9EF5FD" w14:textId="77777777" w:rsidR="00024A27" w:rsidRDefault="00024A2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4B7B2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BE3F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E7B15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2C57F" w14:textId="77777777" w:rsidR="00024A27" w:rsidRDefault="00024A27">
      <w:pPr>
        <w:spacing w:after="0"/>
      </w:pPr>
      <w:r>
        <w:separator/>
      </w:r>
    </w:p>
  </w:footnote>
  <w:footnote w:type="continuationSeparator" w:id="0">
    <w:p w14:paraId="2431B35C" w14:textId="77777777" w:rsidR="00024A27" w:rsidRDefault="00024A27">
      <w:pPr>
        <w:spacing w:after="0"/>
      </w:pPr>
      <w:r>
        <w:continuationSeparator/>
      </w:r>
    </w:p>
  </w:footnote>
  <w:footnote w:type="continuationNotice" w:id="1">
    <w:p w14:paraId="0DF8027C" w14:textId="77777777" w:rsidR="00024A27" w:rsidRDefault="00024A2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30F57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508B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73C55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60DCF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DA1C3C"/>
    <w:multiLevelType w:val="hybridMultilevel"/>
    <w:tmpl w:val="81C6F0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7BA094C"/>
    <w:multiLevelType w:val="hybridMultilevel"/>
    <w:tmpl w:val="9DBEF7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62F0B"/>
    <w:multiLevelType w:val="hybridMultilevel"/>
    <w:tmpl w:val="AEE05B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20516"/>
    <w:multiLevelType w:val="hybridMultilevel"/>
    <w:tmpl w:val="9636F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74069"/>
    <w:multiLevelType w:val="hybridMultilevel"/>
    <w:tmpl w:val="66DA2D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18DF"/>
    <w:multiLevelType w:val="hybridMultilevel"/>
    <w:tmpl w:val="BCA8208E"/>
    <w:lvl w:ilvl="0" w:tplc="3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2CDB0314"/>
    <w:multiLevelType w:val="hybridMultilevel"/>
    <w:tmpl w:val="8BB66BF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062551"/>
    <w:multiLevelType w:val="hybridMultilevel"/>
    <w:tmpl w:val="9A789856"/>
    <w:lvl w:ilvl="0" w:tplc="3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35943D0C"/>
    <w:multiLevelType w:val="hybridMultilevel"/>
    <w:tmpl w:val="8FC630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2E21FA"/>
    <w:multiLevelType w:val="hybridMultilevel"/>
    <w:tmpl w:val="81C6F0E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443B23"/>
    <w:multiLevelType w:val="hybridMultilevel"/>
    <w:tmpl w:val="DCA89F22"/>
    <w:lvl w:ilvl="0" w:tplc="3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600D279C"/>
    <w:multiLevelType w:val="hybridMultilevel"/>
    <w:tmpl w:val="ADF407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9"/>
  </w:num>
  <w:num w:numId="15" w16cid:durableId="94441604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0"/>
  </w:num>
  <w:num w:numId="20" w16cid:durableId="1109273317">
    <w:abstractNumId w:val="22"/>
  </w:num>
  <w:num w:numId="21" w16cid:durableId="1079213735">
    <w:abstractNumId w:val="17"/>
  </w:num>
  <w:num w:numId="22" w16cid:durableId="69887266">
    <w:abstractNumId w:val="14"/>
  </w:num>
  <w:num w:numId="23" w16cid:durableId="2030180573">
    <w:abstractNumId w:val="11"/>
  </w:num>
  <w:num w:numId="24" w16cid:durableId="540243653">
    <w:abstractNumId w:val="15"/>
  </w:num>
  <w:num w:numId="25" w16cid:durableId="856888861">
    <w:abstractNumId w:val="13"/>
  </w:num>
  <w:num w:numId="26" w16cid:durableId="1732344621">
    <w:abstractNumId w:val="18"/>
  </w:num>
  <w:num w:numId="27" w16cid:durableId="71198957">
    <w:abstractNumId w:val="16"/>
  </w:num>
  <w:num w:numId="28" w16cid:durableId="87388391">
    <w:abstractNumId w:val="12"/>
  </w:num>
  <w:num w:numId="29" w16cid:durableId="1061952232">
    <w:abstractNumId w:val="21"/>
  </w:num>
  <w:num w:numId="30" w16cid:durableId="1766684770">
    <w:abstractNumId w:val="10"/>
  </w:num>
  <w:num w:numId="31" w16cid:durableId="2019445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4D"/>
    <w:rsid w:val="00003455"/>
    <w:rsid w:val="00021C10"/>
    <w:rsid w:val="00024A27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4BEE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A66C6"/>
    <w:rsid w:val="001D4B58"/>
    <w:rsid w:val="00200572"/>
    <w:rsid w:val="00221A1A"/>
    <w:rsid w:val="00261671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441"/>
    <w:rsid w:val="003F19B9"/>
    <w:rsid w:val="00400FD0"/>
    <w:rsid w:val="0040118E"/>
    <w:rsid w:val="00420DE9"/>
    <w:rsid w:val="00425B4D"/>
    <w:rsid w:val="00433CD1"/>
    <w:rsid w:val="00445933"/>
    <w:rsid w:val="004476A1"/>
    <w:rsid w:val="004476B0"/>
    <w:rsid w:val="004923AF"/>
    <w:rsid w:val="004A4BFA"/>
    <w:rsid w:val="004D037E"/>
    <w:rsid w:val="004D433E"/>
    <w:rsid w:val="004E47F6"/>
    <w:rsid w:val="004E6381"/>
    <w:rsid w:val="004F08A4"/>
    <w:rsid w:val="004F305A"/>
    <w:rsid w:val="004F7524"/>
    <w:rsid w:val="00504FB9"/>
    <w:rsid w:val="005114E7"/>
    <w:rsid w:val="005338E9"/>
    <w:rsid w:val="00536083"/>
    <w:rsid w:val="00542008"/>
    <w:rsid w:val="005463C0"/>
    <w:rsid w:val="0057129B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A6343"/>
    <w:rsid w:val="006B4315"/>
    <w:rsid w:val="006D236F"/>
    <w:rsid w:val="006D606E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7D6340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712F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4934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82754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259DA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B590A"/>
    <w:rsid w:val="00EC12CE"/>
    <w:rsid w:val="00ED598E"/>
    <w:rsid w:val="00ED7FEB"/>
    <w:rsid w:val="00EE25F3"/>
    <w:rsid w:val="00F254CA"/>
    <w:rsid w:val="00F37140"/>
    <w:rsid w:val="00F40303"/>
    <w:rsid w:val="00F41BEE"/>
    <w:rsid w:val="00F9645D"/>
    <w:rsid w:val="00F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5BDE1"/>
  <w15:chartTrackingRefBased/>
  <w15:docId w15:val="{6CCA7F28-D884-45F9-87ED-403F5B21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aore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939BFE093D4A928CB35D639DBBD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C8515-4DA1-4890-9C95-2AF19DBEB77E}"/>
      </w:docPartPr>
      <w:docPartBody>
        <w:p w:rsidR="00D828CA" w:rsidRDefault="00D828CA">
          <w:pPr>
            <w:pStyle w:val="A3939BFE093D4A928CB35D639DBBD040"/>
          </w:pPr>
          <w:r>
            <w:t>Experience</w:t>
          </w:r>
        </w:p>
      </w:docPartBody>
    </w:docPart>
    <w:docPart>
      <w:docPartPr>
        <w:name w:val="8A6BFB29C06F403E876914F40B159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2864B-23EC-4986-8444-2D5737968572}"/>
      </w:docPartPr>
      <w:docPartBody>
        <w:p w:rsidR="00D828CA" w:rsidRDefault="00D828CA">
          <w:pPr>
            <w:pStyle w:val="8A6BFB29C06F403E876914F40B159FA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CA"/>
    <w:rsid w:val="00054BEE"/>
    <w:rsid w:val="0008055F"/>
    <w:rsid w:val="004D037E"/>
    <w:rsid w:val="004F08A4"/>
    <w:rsid w:val="005D19AB"/>
    <w:rsid w:val="008320CB"/>
    <w:rsid w:val="008B712F"/>
    <w:rsid w:val="00D828CA"/>
    <w:rsid w:val="00F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939BFE093D4A928CB35D639DBBD040">
    <w:name w:val="A3939BFE093D4A928CB35D639DBBD040"/>
  </w:style>
  <w:style w:type="paragraph" w:customStyle="1" w:styleId="8A6BFB29C06F403E876914F40B159FAD">
    <w:name w:val="8A6BFB29C06F403E876914F40B159F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F933ED-F400-46F3-8828-8C148B99212C}">
  <we:reference id="wa200005826" version="1.8.0.0" store="en-US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23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Ibnu Harun</cp:lastModifiedBy>
  <cp:revision>3</cp:revision>
  <dcterms:created xsi:type="dcterms:W3CDTF">2025-08-25T08:21:00Z</dcterms:created>
  <dcterms:modified xsi:type="dcterms:W3CDTF">2025-09-20T09:57:00Z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